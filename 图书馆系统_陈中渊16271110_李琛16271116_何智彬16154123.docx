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82" w:rsidRPr="004652D3" w:rsidRDefault="008C1A82" w:rsidP="004608AF">
      <w:pPr>
        <w:jc w:val="center"/>
      </w:pPr>
      <w:r w:rsidRPr="004652D3">
        <w:rPr>
          <w:noProof/>
        </w:rPr>
        <w:drawing>
          <wp:inline distT="0" distB="0" distL="0" distR="0" wp14:anchorId="0BFBC765" wp14:editId="551D252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82" w:rsidRPr="004652D3" w:rsidRDefault="008C1A82" w:rsidP="008C1A82">
      <w:pPr>
        <w:jc w:val="center"/>
      </w:pPr>
    </w:p>
    <w:p w:rsidR="008C1A82" w:rsidRDefault="008C1A82" w:rsidP="008C1A82">
      <w:pPr>
        <w:jc w:val="center"/>
      </w:pPr>
    </w:p>
    <w:p w:rsidR="008C1A82" w:rsidRPr="008C1A82" w:rsidRDefault="00CB631F" w:rsidP="008C1A82">
      <w:pPr>
        <w:jc w:val="center"/>
        <w:rPr>
          <w:sz w:val="72"/>
          <w:szCs w:val="72"/>
        </w:rPr>
      </w:pPr>
      <w:r>
        <w:rPr>
          <w:sz w:val="72"/>
          <w:szCs w:val="72"/>
        </w:rPr>
        <w:t>数据库课程设计</w:t>
      </w:r>
    </w:p>
    <w:p w:rsidR="008C1A82" w:rsidRPr="008C1A82" w:rsidRDefault="008C1A82" w:rsidP="008C1A82">
      <w:pPr>
        <w:jc w:val="center"/>
        <w:rPr>
          <w:sz w:val="72"/>
          <w:szCs w:val="72"/>
        </w:rPr>
      </w:pPr>
      <w:r w:rsidRPr="008C1A82">
        <w:rPr>
          <w:sz w:val="72"/>
          <w:szCs w:val="72"/>
        </w:rPr>
        <w:t>实 验 报 告</w:t>
      </w:r>
    </w:p>
    <w:tbl>
      <w:tblPr>
        <w:tblStyle w:val="a3"/>
        <w:tblW w:w="7521" w:type="dxa"/>
        <w:tblInd w:w="108" w:type="dxa"/>
        <w:tblBorders>
          <w:left w:val="single" w:sz="4" w:space="0" w:color="auto"/>
          <w:bottom w:val="none" w:sz="0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 w:rsidRPr="004652D3">
              <w:t>网络空间安全学院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专    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班    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  <w:r>
              <w:rPr>
                <w:rFonts w:hint="eastAsia"/>
              </w:rPr>
              <w:t>1班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rPr>
                <w:rFonts w:hint="eastAsia"/>
              </w:rPr>
              <w:t>16271110</w:t>
            </w:r>
            <w:r w:rsidR="00CB631F">
              <w:rPr>
                <w:rFonts w:hint="eastAsia"/>
              </w:rPr>
              <w:t xml:space="preserve"> 16154123 16271116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proofErr w:type="gramStart"/>
            <w:r>
              <w:t>陈中渊</w:t>
            </w:r>
            <w:proofErr w:type="gramEnd"/>
            <w:r w:rsidR="00CB631F">
              <w:rPr>
                <w:rFonts w:hint="eastAsia"/>
              </w:rPr>
              <w:t xml:space="preserve"> 何智彬 李琛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张红娟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2018-11-13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成    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</w:p>
        </w:tc>
      </w:tr>
    </w:tbl>
    <w:p w:rsidR="008C1A82" w:rsidRDefault="008C1A82" w:rsidP="008C1A82"/>
    <w:p w:rsidR="008C1A82" w:rsidRDefault="008C1A82">
      <w:pPr>
        <w:widowControl/>
        <w:jc w:val="left"/>
      </w:pPr>
      <w:r>
        <w:br w:type="page"/>
      </w:r>
    </w:p>
    <w:p w:rsidR="008C1A82" w:rsidRPr="008C1A82" w:rsidRDefault="00BD2ED5" w:rsidP="008C1A82">
      <w:pPr>
        <w:pStyle w:val="1"/>
        <w:jc w:val="center"/>
        <w:rPr>
          <w:sz w:val="40"/>
        </w:rPr>
      </w:pPr>
      <w:r>
        <w:rPr>
          <w:rFonts w:hint="eastAsia"/>
          <w:sz w:val="40"/>
        </w:rPr>
        <w:lastRenderedPageBreak/>
        <w:t>图</w:t>
      </w:r>
      <w:r w:rsidRPr="00BD2ED5">
        <w:rPr>
          <w:rFonts w:hint="eastAsia"/>
          <w:sz w:val="40"/>
        </w:rPr>
        <w:t>书借阅管理系统</w:t>
      </w:r>
    </w:p>
    <w:p w:rsidR="008C1A82" w:rsidRDefault="00BD2ED5" w:rsidP="008C1A82">
      <w:pPr>
        <w:pStyle w:val="1"/>
      </w:pPr>
      <w:r>
        <w:t>任务描述</w:t>
      </w:r>
    </w:p>
    <w:p w:rsidR="00BD2ED5" w:rsidRDefault="00BD2ED5" w:rsidP="00BD2ED5">
      <w:r>
        <w:rPr>
          <w:rFonts w:hint="eastAsia"/>
        </w:rPr>
        <w:t>本系统模拟学生在图书馆借阅图书的管理内容，设有</w:t>
      </w:r>
      <w:proofErr w:type="gramStart"/>
      <w:r>
        <w:rPr>
          <w:rFonts w:hint="eastAsia"/>
        </w:rPr>
        <w:t>借书数</w:t>
      </w:r>
      <w:proofErr w:type="gramEnd"/>
      <w:r>
        <w:rPr>
          <w:rFonts w:hint="eastAsia"/>
        </w:rPr>
        <w:t>上限和借书期限。</w:t>
      </w:r>
    </w:p>
    <w:p w:rsidR="00BD2ED5" w:rsidRDefault="00BD2ED5" w:rsidP="00BD2ED5">
      <w:r w:rsidRPr="00BD2ED5">
        <w:rPr>
          <w:rFonts w:hint="eastAsia"/>
          <w:u w:val="single"/>
        </w:rPr>
        <w:t>要求实现功能</w:t>
      </w:r>
      <w:r>
        <w:t>:</w:t>
      </w:r>
    </w:p>
    <w:p w:rsidR="00BD2ED5" w:rsidRDefault="00BD2ED5" w:rsidP="00BD2ED5">
      <w:pPr>
        <w:pStyle w:val="a5"/>
        <w:numPr>
          <w:ilvl w:val="0"/>
          <w:numId w:val="4"/>
        </w:numPr>
        <w:ind w:firstLineChars="0"/>
      </w:pPr>
      <w:r>
        <w:t>学生用户：图书情况查询（可根据书号、书名、作者、出版社、类别等条件进行查</w:t>
      </w:r>
      <w:r>
        <w:rPr>
          <w:rFonts w:hint="eastAsia"/>
        </w:rPr>
        <w:t>询），本人借阅信息查询</w:t>
      </w:r>
    </w:p>
    <w:p w:rsidR="004165D4" w:rsidRDefault="00BD2ED5" w:rsidP="00BD2ED5">
      <w:pPr>
        <w:pStyle w:val="a5"/>
        <w:numPr>
          <w:ilvl w:val="0"/>
          <w:numId w:val="4"/>
        </w:numPr>
        <w:ind w:firstLineChars="0"/>
      </w:pPr>
      <w:r>
        <w:t>管理员：新进图书录入，借书证办理，借书、续借、还书的办理，各种信息查询、</w:t>
      </w:r>
      <w:r>
        <w:rPr>
          <w:rFonts w:hint="eastAsia"/>
        </w:rPr>
        <w:t>统计和维护</w:t>
      </w:r>
    </w:p>
    <w:p w:rsidR="00D640D5" w:rsidRDefault="00D640D5" w:rsidP="00D640D5">
      <w:pPr>
        <w:pStyle w:val="1"/>
      </w:pPr>
      <w:r>
        <w:rPr>
          <w:rFonts w:hint="eastAsia"/>
        </w:rPr>
        <w:t>小组成员</w:t>
      </w:r>
    </w:p>
    <w:p w:rsidR="00D640D5" w:rsidRDefault="00D640D5" w:rsidP="00D640D5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陈中渊</w:t>
      </w:r>
      <w:proofErr w:type="gramEnd"/>
      <w:r>
        <w:rPr>
          <w:rFonts w:hint="eastAsia"/>
        </w:rPr>
        <w:t xml:space="preserve"> 16271110</w:t>
      </w:r>
    </w:p>
    <w:p w:rsidR="00D640D5" w:rsidRDefault="00D640D5" w:rsidP="00D640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何智彬 16154123</w:t>
      </w:r>
    </w:p>
    <w:p w:rsidR="00D640D5" w:rsidRPr="00D640D5" w:rsidRDefault="00D640D5" w:rsidP="00D640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李琛 16271116</w:t>
      </w:r>
    </w:p>
    <w:p w:rsidR="00BD2ED5" w:rsidRDefault="00D640D5" w:rsidP="00D640D5">
      <w:pPr>
        <w:pStyle w:val="1"/>
      </w:pPr>
      <w:r>
        <w:t>模块划分</w:t>
      </w:r>
    </w:p>
    <w:p w:rsidR="00D640D5" w:rsidRDefault="00C7670A" w:rsidP="00D640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学生模块</w:t>
      </w:r>
    </w:p>
    <w:p w:rsidR="00D640D5" w:rsidRDefault="00C7670A" w:rsidP="00D640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管理模块</w:t>
      </w:r>
    </w:p>
    <w:p w:rsidR="00D640D5" w:rsidRDefault="00D640D5">
      <w:pPr>
        <w:widowControl/>
        <w:jc w:val="left"/>
      </w:pPr>
      <w:r>
        <w:br w:type="page"/>
      </w:r>
    </w:p>
    <w:p w:rsidR="00D640D5" w:rsidRDefault="003661D2" w:rsidP="00D640D5">
      <w:pPr>
        <w:pStyle w:val="1"/>
      </w:pPr>
      <w:r>
        <w:lastRenderedPageBreak/>
        <w:t>系统功能模块图</w:t>
      </w:r>
    </w:p>
    <w:p w:rsidR="003661D2" w:rsidRPr="003661D2" w:rsidRDefault="003661D2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3955" cy="3467493"/>
            <wp:effectExtent l="0" t="0" r="7620" b="0"/>
            <wp:docPr id="4" name="图片 4" descr="C:\Users\asus\Documents\Tencent Files\1194452940\Image\C2C\LHA@JF0OM]JB3T)Y@4_NO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194452940\Image\C2C\LHA@JF0OM]JB3T)Y@4_NOI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29" cy="34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D5" w:rsidRPr="00D640D5" w:rsidRDefault="00D640D5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640D5" w:rsidRDefault="001B07E6" w:rsidP="001B07E6">
      <w:pPr>
        <w:jc w:val="center"/>
        <w:rPr>
          <w:sz w:val="24"/>
        </w:rPr>
      </w:pPr>
      <w:r w:rsidRPr="001B07E6">
        <w:rPr>
          <w:sz w:val="24"/>
        </w:rPr>
        <w:t>图</w:t>
      </w:r>
      <w:r w:rsidRPr="001B07E6">
        <w:rPr>
          <w:rFonts w:hint="eastAsia"/>
          <w:sz w:val="24"/>
        </w:rPr>
        <w:t>1：图书管理系统结构图</w:t>
      </w:r>
    </w:p>
    <w:p w:rsidR="003661D2" w:rsidRDefault="003661D2" w:rsidP="003661D2">
      <w:pPr>
        <w:pStyle w:val="1"/>
      </w:pPr>
      <w:r>
        <w:rPr>
          <w:rFonts w:hint="eastAsia"/>
        </w:rPr>
        <w:t>系统介绍</w:t>
      </w:r>
    </w:p>
    <w:p w:rsidR="001B07E6" w:rsidRDefault="003661D2" w:rsidP="003661D2">
      <w:r>
        <w:rPr>
          <w:rFonts w:hint="eastAsia"/>
        </w:rPr>
        <w:t>图书在线借阅功能是一种新的图书借阅形式。该系统利用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作为数据库，在前台实现用户登录、图书查阅、个人信息管理功能；在后台实现图书录入、借书证办理、图书</w:t>
      </w:r>
      <w:proofErr w:type="gramStart"/>
      <w:r>
        <w:rPr>
          <w:rFonts w:hint="eastAsia"/>
        </w:rPr>
        <w:t>还借和统计</w:t>
      </w:r>
      <w:proofErr w:type="gramEnd"/>
      <w:r>
        <w:rPr>
          <w:rFonts w:hint="eastAsia"/>
        </w:rPr>
        <w:t>维护功能。</w:t>
      </w:r>
    </w:p>
    <w:p w:rsidR="00A92EAF" w:rsidRDefault="003661D2" w:rsidP="00A92EAF">
      <w:pPr>
        <w:rPr>
          <w:u w:val="single"/>
        </w:rPr>
      </w:pPr>
      <w:r>
        <w:rPr>
          <w:u w:val="single"/>
        </w:rPr>
        <w:t>用户分类及其权限</w:t>
      </w:r>
    </w:p>
    <w:p w:rsidR="00A92EAF" w:rsidRDefault="00A92EAF" w:rsidP="00A92E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学生</w:t>
      </w:r>
    </w:p>
    <w:p w:rsidR="00A92EAF" w:rsidRDefault="00A92EAF" w:rsidP="00A92EAF">
      <w:pPr>
        <w:pStyle w:val="a5"/>
        <w:ind w:left="360" w:firstLineChars="0" w:firstLine="0"/>
      </w:pPr>
      <w:r>
        <w:rPr>
          <w:rFonts w:hint="eastAsia"/>
        </w:rPr>
        <w:t>最多同时借走3本书。</w:t>
      </w:r>
      <w:r w:rsidR="00493D0D">
        <w:rPr>
          <w:rFonts w:hint="eastAsia"/>
        </w:rPr>
        <w:t xml:space="preserve"> </w:t>
      </w:r>
    </w:p>
    <w:p w:rsidR="00A92EAF" w:rsidRDefault="00A92EAF" w:rsidP="00A92EA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教师</w:t>
      </w:r>
    </w:p>
    <w:p w:rsidR="00A92EAF" w:rsidRDefault="00A92EAF" w:rsidP="00A92EAF">
      <w:pPr>
        <w:pStyle w:val="a5"/>
        <w:ind w:left="360" w:firstLineChars="0" w:firstLine="0"/>
      </w:pPr>
      <w:r>
        <w:rPr>
          <w:rFonts w:hint="eastAsia"/>
        </w:rPr>
        <w:t>最多同时借走6本书。</w:t>
      </w:r>
      <w:r w:rsidR="00493D0D">
        <w:rPr>
          <w:rFonts w:hint="eastAsia"/>
        </w:rPr>
        <w:t xml:space="preserve"> </w:t>
      </w:r>
    </w:p>
    <w:p w:rsidR="00493D0D" w:rsidRDefault="00493D0D" w:rsidP="00493D0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校友</w:t>
      </w:r>
    </w:p>
    <w:p w:rsidR="00A92EAF" w:rsidRDefault="00493D0D" w:rsidP="00493D0D">
      <w:pPr>
        <w:pStyle w:val="a5"/>
        <w:ind w:left="360" w:firstLineChars="0" w:firstLine="0"/>
      </w:pPr>
      <w:r>
        <w:rPr>
          <w:rFonts w:hint="eastAsia"/>
        </w:rPr>
        <w:t>最多同时借走2本书。</w:t>
      </w:r>
    </w:p>
    <w:p w:rsidR="003D4642" w:rsidRDefault="003D4642" w:rsidP="00A92EAF">
      <w:pPr>
        <w:rPr>
          <w:u w:val="single"/>
        </w:rPr>
      </w:pPr>
      <w:r>
        <w:rPr>
          <w:rFonts w:hint="eastAsia"/>
          <w:u w:val="single"/>
        </w:rPr>
        <w:lastRenderedPageBreak/>
        <w:t>实体及其属性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学生</w:t>
      </w:r>
    </w:p>
    <w:p w:rsidR="003D4642" w:rsidRDefault="003D4642" w:rsidP="003D4642">
      <w:pPr>
        <w:pStyle w:val="a5"/>
        <w:ind w:left="720" w:firstLineChars="0" w:firstLine="0"/>
      </w:pPr>
      <w:r>
        <w:rPr>
          <w:rFonts w:hint="eastAsia"/>
        </w:rPr>
        <w:t xml:space="preserve">学号 密码 </w:t>
      </w:r>
      <w:r w:rsidR="00493D0D">
        <w:rPr>
          <w:rFonts w:hint="eastAsia"/>
        </w:rPr>
        <w:t>姓名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教师</w:t>
      </w:r>
    </w:p>
    <w:p w:rsidR="003D4642" w:rsidRDefault="003D4642" w:rsidP="003D4642">
      <w:pPr>
        <w:pStyle w:val="a5"/>
        <w:ind w:left="720" w:firstLineChars="0" w:firstLine="0"/>
      </w:pPr>
      <w:r>
        <w:rPr>
          <w:rFonts w:hint="eastAsia"/>
        </w:rPr>
        <w:t xml:space="preserve">工号 密码 </w:t>
      </w:r>
      <w:r w:rsidR="00493D0D">
        <w:rPr>
          <w:rFonts w:hint="eastAsia"/>
        </w:rPr>
        <w:t>姓名</w:t>
      </w:r>
    </w:p>
    <w:p w:rsidR="00493D0D" w:rsidRDefault="00493D0D" w:rsidP="00493D0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校友</w:t>
      </w:r>
    </w:p>
    <w:p w:rsidR="00493D0D" w:rsidRPr="003D4642" w:rsidRDefault="00493D0D" w:rsidP="00493D0D">
      <w:pPr>
        <w:pStyle w:val="a5"/>
        <w:ind w:left="720" w:firstLineChars="0" w:firstLine="0"/>
      </w:pPr>
      <w:r>
        <w:rPr>
          <w:rFonts w:hint="eastAsia"/>
        </w:rPr>
        <w:t>学号 密码 姓名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</w:p>
    <w:p w:rsidR="003D4642" w:rsidRDefault="003D4642" w:rsidP="003D4642">
      <w:pPr>
        <w:pStyle w:val="a5"/>
        <w:ind w:left="720" w:firstLineChars="0" w:firstLine="0"/>
      </w:pPr>
      <w:r>
        <w:rPr>
          <w:rFonts w:hint="eastAsia"/>
        </w:rPr>
        <w:t>工号 密码 权限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书本</w:t>
      </w:r>
    </w:p>
    <w:p w:rsidR="003D4642" w:rsidRDefault="003D4642" w:rsidP="003D4642">
      <w:pPr>
        <w:pStyle w:val="a5"/>
        <w:ind w:left="720" w:firstLineChars="0" w:firstLine="0"/>
      </w:pPr>
      <w:r>
        <w:rPr>
          <w:rFonts w:hint="eastAsia"/>
        </w:rPr>
        <w:t xml:space="preserve">ISBN </w:t>
      </w:r>
      <w:r w:rsidR="00632C99">
        <w:rPr>
          <w:rFonts w:hint="eastAsia"/>
        </w:rPr>
        <w:t>书名 作者 价格 出版社 是否稀有</w:t>
      </w:r>
    </w:p>
    <w:p w:rsidR="003D4642" w:rsidRDefault="003D4642" w:rsidP="003D4642">
      <w:pPr>
        <w:rPr>
          <w:u w:val="single"/>
        </w:rPr>
      </w:pPr>
      <w:r>
        <w:rPr>
          <w:rFonts w:hint="eastAsia"/>
          <w:u w:val="single"/>
        </w:rPr>
        <w:t>关系</w:t>
      </w:r>
    </w:p>
    <w:p w:rsidR="003D4642" w:rsidRDefault="003D4642" w:rsidP="003D46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借书记录</w:t>
      </w:r>
    </w:p>
    <w:p w:rsidR="00493D0D" w:rsidRDefault="00493D0D" w:rsidP="00493D0D">
      <w:pPr>
        <w:pStyle w:val="a5"/>
        <w:ind w:left="720" w:firstLineChars="0" w:firstLine="0"/>
      </w:pPr>
      <w:r>
        <w:rPr>
          <w:rFonts w:hint="eastAsia"/>
        </w:rPr>
        <w:t>ID ISBN 借出日期 借阅人</w:t>
      </w:r>
    </w:p>
    <w:p w:rsidR="00493D0D" w:rsidRDefault="00493D0D" w:rsidP="003D464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入库记录</w:t>
      </w:r>
    </w:p>
    <w:p w:rsidR="00493D0D" w:rsidRDefault="00493D0D" w:rsidP="00493D0D">
      <w:pPr>
        <w:pStyle w:val="a5"/>
        <w:ind w:left="720" w:firstLineChars="0" w:firstLine="0"/>
      </w:pPr>
      <w:r>
        <w:rPr>
          <w:rFonts w:hint="eastAsia"/>
        </w:rPr>
        <w:t>ID ISBN 入库日期 购买人</w:t>
      </w:r>
      <w:r w:rsidR="00632C99">
        <w:rPr>
          <w:rFonts w:hint="eastAsia"/>
        </w:rPr>
        <w:t xml:space="preserve"> </w:t>
      </w:r>
      <w:r w:rsidR="00866857">
        <w:rPr>
          <w:rFonts w:hint="eastAsia"/>
        </w:rPr>
        <w:t>购置价格</w:t>
      </w:r>
    </w:p>
    <w:p w:rsidR="00493D0D" w:rsidRDefault="00493D0D" w:rsidP="00493D0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预约记录</w:t>
      </w:r>
    </w:p>
    <w:p w:rsidR="00493D0D" w:rsidRDefault="00493D0D" w:rsidP="00493D0D">
      <w:pPr>
        <w:pStyle w:val="a5"/>
        <w:ind w:left="720" w:firstLineChars="0" w:firstLine="0"/>
      </w:pPr>
      <w:r>
        <w:rPr>
          <w:rFonts w:hint="eastAsia"/>
        </w:rPr>
        <w:t>ID 学号</w:t>
      </w:r>
      <w:r w:rsidR="00637504">
        <w:rPr>
          <w:rFonts w:hint="eastAsia"/>
        </w:rPr>
        <w:t>/工号</w:t>
      </w:r>
      <w:r>
        <w:rPr>
          <w:rFonts w:hint="eastAsia"/>
        </w:rPr>
        <w:t xml:space="preserve"> ISBN 创建日期</w:t>
      </w:r>
    </w:p>
    <w:p w:rsidR="00637504" w:rsidRDefault="00637504" w:rsidP="0063750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扣款记录</w:t>
      </w:r>
    </w:p>
    <w:p w:rsidR="00637504" w:rsidRDefault="00637504" w:rsidP="00637504">
      <w:pPr>
        <w:pStyle w:val="a5"/>
        <w:ind w:left="720" w:firstLineChars="0" w:firstLine="0"/>
      </w:pPr>
      <w:r>
        <w:rPr>
          <w:rFonts w:hint="eastAsia"/>
        </w:rPr>
        <w:t>ID 学号/工号 ISBN 创建日期 逾期天数 金额 状态</w:t>
      </w:r>
    </w:p>
    <w:p w:rsidR="00637504" w:rsidRPr="00637504" w:rsidRDefault="00637504" w:rsidP="00637504">
      <w:pPr>
        <w:pStyle w:val="a5"/>
        <w:ind w:left="720" w:firstLineChars="0" w:firstLine="0"/>
      </w:pPr>
      <w:r>
        <w:rPr>
          <w:rFonts w:hint="eastAsia"/>
        </w:rPr>
        <w:t>-- 状态分为：</w:t>
      </w:r>
      <w:bookmarkStart w:id="0" w:name="_GoBack"/>
      <w:bookmarkEnd w:id="0"/>
      <w:r w:rsidR="00F7722E">
        <w:rPr>
          <w:rFonts w:hint="eastAsia"/>
        </w:rPr>
        <w:t>累加中 已还清 已赔款</w:t>
      </w:r>
    </w:p>
    <w:p w:rsidR="001702E5" w:rsidRDefault="001702E5" w:rsidP="001702E5">
      <w:pPr>
        <w:rPr>
          <w:u w:val="single"/>
        </w:rPr>
      </w:pPr>
      <w:r w:rsidRPr="001702E5">
        <w:rPr>
          <w:rFonts w:hint="eastAsia"/>
          <w:u w:val="single"/>
        </w:rPr>
        <w:t>ER图</w:t>
      </w:r>
    </w:p>
    <w:p w:rsidR="001702E5" w:rsidRPr="001702E5" w:rsidRDefault="001702E5" w:rsidP="00170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1140" cy="2264278"/>
            <wp:effectExtent l="0" t="0" r="3810" b="3175"/>
            <wp:docPr id="2" name="图片 2" descr="C:\Users\asus\Documents\Tencent Files\1194452940\Image\C2C\LBQH9]]R`D@[K7$EM)O$P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194452940\Image\C2C\LBQH9]]R`D@[K7$EM)O$PN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2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E5" w:rsidRDefault="001702E5" w:rsidP="001702E5">
      <w:pPr>
        <w:jc w:val="center"/>
        <w:rPr>
          <w:u w:val="single"/>
        </w:rPr>
      </w:pPr>
      <w:r w:rsidRPr="001B07E6">
        <w:rPr>
          <w:sz w:val="24"/>
        </w:rPr>
        <w:t>图</w:t>
      </w:r>
      <w:r>
        <w:rPr>
          <w:rFonts w:hint="eastAsia"/>
          <w:sz w:val="24"/>
        </w:rPr>
        <w:t>2：图书管理系统数据库ER图</w:t>
      </w:r>
    </w:p>
    <w:p w:rsidR="00A92EAF" w:rsidRDefault="00A92EAF" w:rsidP="00A92EAF">
      <w:pPr>
        <w:rPr>
          <w:u w:val="single"/>
        </w:rPr>
      </w:pPr>
      <w:r>
        <w:rPr>
          <w:rFonts w:hint="eastAsia"/>
          <w:u w:val="single"/>
        </w:rPr>
        <w:t>扣款规则</w:t>
      </w:r>
    </w:p>
    <w:p w:rsidR="00A92EAF" w:rsidRDefault="00A92EAF" w:rsidP="00A92EAF">
      <w:r>
        <w:rPr>
          <w:rFonts w:hint="eastAsia"/>
        </w:rPr>
        <w:t>30天内还书不扣款，30天以上</w:t>
      </w:r>
      <w:proofErr w:type="gramStart"/>
      <w:r>
        <w:rPr>
          <w:rFonts w:hint="eastAsia"/>
        </w:rPr>
        <w:t>还书每</w:t>
      </w:r>
      <w:proofErr w:type="gramEnd"/>
      <w:r>
        <w:rPr>
          <w:rFonts w:hint="eastAsia"/>
        </w:rPr>
        <w:t>逾期一天每本书扣款0.6元。</w:t>
      </w:r>
    </w:p>
    <w:p w:rsidR="00A92EAF" w:rsidRDefault="003D4642" w:rsidP="00A92EAF">
      <w:r>
        <w:rPr>
          <w:rFonts w:hint="eastAsia"/>
        </w:rPr>
        <w:t>丢失书本须三倍原价偿还或购置原书，稀有书籍或外文书籍须五倍原价偿还。</w:t>
      </w:r>
    </w:p>
    <w:p w:rsidR="00866857" w:rsidRDefault="00866857" w:rsidP="00A92EAF">
      <w:pPr>
        <w:rPr>
          <w:u w:val="single"/>
        </w:rPr>
      </w:pPr>
      <w:r>
        <w:rPr>
          <w:rFonts w:hint="eastAsia"/>
          <w:u w:val="single"/>
        </w:rPr>
        <w:t>预约规则</w:t>
      </w:r>
    </w:p>
    <w:p w:rsidR="00866857" w:rsidRPr="00866857" w:rsidRDefault="00866857" w:rsidP="00A92EAF">
      <w:r>
        <w:rPr>
          <w:rFonts w:hint="eastAsia"/>
        </w:rPr>
        <w:t>如果想借某本书，但是这本书已经被其他用户借走，可以预约此书，待上一用户还书后，图书馆会为预约用户保留一周。</w:t>
      </w:r>
    </w:p>
    <w:sectPr w:rsidR="00866857" w:rsidRPr="008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4CA"/>
    <w:multiLevelType w:val="hybridMultilevel"/>
    <w:tmpl w:val="C3DC4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F7CB2"/>
    <w:multiLevelType w:val="hybridMultilevel"/>
    <w:tmpl w:val="B07C33A2"/>
    <w:lvl w:ilvl="0" w:tplc="F1063C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467AE"/>
    <w:multiLevelType w:val="hybridMultilevel"/>
    <w:tmpl w:val="C064466A"/>
    <w:lvl w:ilvl="0" w:tplc="18D890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B2D7B"/>
    <w:multiLevelType w:val="hybridMultilevel"/>
    <w:tmpl w:val="59D82E3E"/>
    <w:lvl w:ilvl="0" w:tplc="483C7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87021"/>
    <w:multiLevelType w:val="hybridMultilevel"/>
    <w:tmpl w:val="85C8F0A6"/>
    <w:lvl w:ilvl="0" w:tplc="D3C4C3D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E036E"/>
    <w:multiLevelType w:val="hybridMultilevel"/>
    <w:tmpl w:val="C49E8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D6946"/>
    <w:multiLevelType w:val="hybridMultilevel"/>
    <w:tmpl w:val="DADE0030"/>
    <w:lvl w:ilvl="0" w:tplc="B5921BD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C63830"/>
    <w:multiLevelType w:val="hybridMultilevel"/>
    <w:tmpl w:val="34F03850"/>
    <w:lvl w:ilvl="0" w:tplc="B888D16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AE"/>
    <w:rsid w:val="000D549E"/>
    <w:rsid w:val="000F0636"/>
    <w:rsid w:val="000F258C"/>
    <w:rsid w:val="00141BF9"/>
    <w:rsid w:val="001702E5"/>
    <w:rsid w:val="001830C8"/>
    <w:rsid w:val="001B07E6"/>
    <w:rsid w:val="003661D2"/>
    <w:rsid w:val="003D4642"/>
    <w:rsid w:val="003F1F89"/>
    <w:rsid w:val="004001E4"/>
    <w:rsid w:val="004165D4"/>
    <w:rsid w:val="004608AF"/>
    <w:rsid w:val="00493D0D"/>
    <w:rsid w:val="00560C2E"/>
    <w:rsid w:val="00605CAE"/>
    <w:rsid w:val="0062188B"/>
    <w:rsid w:val="006269F6"/>
    <w:rsid w:val="00632C99"/>
    <w:rsid w:val="00637504"/>
    <w:rsid w:val="006404CC"/>
    <w:rsid w:val="00655DA1"/>
    <w:rsid w:val="006B5917"/>
    <w:rsid w:val="007A193F"/>
    <w:rsid w:val="007C11C2"/>
    <w:rsid w:val="00866857"/>
    <w:rsid w:val="0088559E"/>
    <w:rsid w:val="008C0034"/>
    <w:rsid w:val="008C1A82"/>
    <w:rsid w:val="00A92EAF"/>
    <w:rsid w:val="00B423AE"/>
    <w:rsid w:val="00BD2ED5"/>
    <w:rsid w:val="00C7670A"/>
    <w:rsid w:val="00CB631F"/>
    <w:rsid w:val="00D640D5"/>
    <w:rsid w:val="00F7722E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1A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5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6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1A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5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6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%20files%202018-2019\&#23454;&#39564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实验报告.dotm</Template>
  <TotalTime>137</TotalTime>
  <Pages>5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2018-12-04T02:36:00Z</cp:lastPrinted>
  <dcterms:created xsi:type="dcterms:W3CDTF">2018-11-13T01:56:00Z</dcterms:created>
  <dcterms:modified xsi:type="dcterms:W3CDTF">2018-12-04T02:36:00Z</dcterms:modified>
</cp:coreProperties>
</file>